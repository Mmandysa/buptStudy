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7CD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8"/>
          <w:szCs w:val="36"/>
          <w:lang w:val="en-US" w:eastAsia="zh-CN"/>
        </w:rPr>
        <w:t>面向实际应用场景的</w:t>
      </w: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网站开发</w:t>
      </w:r>
      <w:r>
        <w:rPr>
          <w:rFonts w:hint="eastAsia" w:ascii="Times New Roman" w:hAnsi="Times New Roman" w:cs="Times New Roman" w:eastAsiaTheme="minorEastAsia"/>
          <w:sz w:val="28"/>
          <w:szCs w:val="36"/>
          <w:lang w:val="en-US" w:eastAsia="zh-CN"/>
        </w:rPr>
        <w:t>（70%）</w:t>
      </w:r>
    </w:p>
    <w:p w14:paraId="19A1A737"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网站名称</w:t>
      </w:r>
    </w:p>
    <w:p w14:paraId="7C45C6D4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北邮网络安全实验中心网站</w:t>
      </w:r>
    </w:p>
    <w:p w14:paraId="52A7EAFD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面向实际应用开发</w:t>
      </w:r>
    </w:p>
    <w:p w14:paraId="74A3A623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优胜奖奖金：1000元（网站能够实际应用）</w:t>
      </w:r>
    </w:p>
    <w:p w14:paraId="6A71BADB"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架构要求</w:t>
      </w:r>
    </w:p>
    <w:p w14:paraId="145C42DE"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前端：VUE</w:t>
      </w:r>
    </w:p>
    <w:p w14:paraId="7F43EA2E"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后端：Django</w:t>
      </w:r>
    </w:p>
    <w:p w14:paraId="6897E554">
      <w:pPr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数据库：MyQSL</w:t>
      </w:r>
    </w:p>
    <w:p w14:paraId="5AB70F33"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功能要求</w:t>
      </w:r>
    </w:p>
    <w:p w14:paraId="66ABE6EA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实验中心整体介绍，信息材料由实验中心提供（需要的信息向课程教师咨询即可），图片材料由各组同学自行准备，实验中心范围包括学院楼102-103教室、104-105教室、107-108教室、109-110教室、112-113网络靶场；实验中心实验各类平台介绍，参考学院网站</w:t>
      </w:r>
    </w:p>
    <w:p w14:paraId="2E1BB309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实验中心竞赛系统，支持实验中心教师新用户注册；支持学院学生新用户注册；支持学生参加竞赛前，在网站报备、由指导教师审批、学生参赛照片上传、学生参赛总结上传、学生获奖证书上传、指导教师确认流程结束、生成竞赛流程完整PDF证明</w:t>
      </w:r>
      <w:bookmarkStart w:id="0" w:name="_GoBack"/>
      <w:bookmarkEnd w:id="0"/>
    </w:p>
    <w:p w14:paraId="73712D06"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分组要求</w:t>
      </w:r>
    </w:p>
    <w:p w14:paraId="0473E0CE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全班分为3组，5-6人一组，自行组队，划分清楚职责，如数据库构建、后端开发、前端开发等</w:t>
      </w:r>
    </w:p>
    <w:p w14:paraId="54C31BA4"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汇报要求</w:t>
      </w:r>
    </w:p>
    <w:p w14:paraId="37548471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需准备PPT，介绍设计思路，如数据库中数据表的结构</w:t>
      </w:r>
    </w:p>
    <w:p w14:paraId="1B17B27D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或者，直接通过系统演示，无需准备PPT</w:t>
      </w:r>
    </w:p>
    <w:p w14:paraId="7E393A71"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汇报规划</w:t>
      </w:r>
    </w:p>
    <w:p w14:paraId="40E6C2A0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根据实际任务情况，随时与授课教师沟通</w:t>
      </w:r>
    </w:p>
    <w:p w14:paraId="52D301BA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上课日期，见教学日历</w:t>
      </w:r>
    </w:p>
    <w:p w14:paraId="27A6471A">
      <w:pPr>
        <w:numPr>
          <w:ilvl w:val="0"/>
          <w:numId w:val="0"/>
        </w:numPr>
        <w:jc w:val="both"/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</w:p>
    <w:p w14:paraId="747B8EE8"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br w:type="page"/>
      </w:r>
    </w:p>
    <w:p w14:paraId="7E4DF5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网站</w:t>
      </w:r>
      <w:r>
        <w:rPr>
          <w:rFonts w:hint="eastAsia" w:ascii="Times New Roman" w:hAnsi="Times New Roman" w:cs="Times New Roman" w:eastAsiaTheme="minorEastAsia"/>
          <w:sz w:val="28"/>
          <w:szCs w:val="36"/>
          <w:lang w:val="en-US" w:eastAsia="zh-CN"/>
        </w:rPr>
        <w:t>安全性分析（30%）</w:t>
      </w:r>
    </w:p>
    <w:p w14:paraId="5DEB65E1">
      <w:pPr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针对最优网站，向所有同学开放，每位同学单独进行网站安全风险点梳理，挖掘网站中存在的漏洞，并给出解决方案，通过大家认可后，对网站进行修复，撰写网站安全分析报告。以大家公开评选的形式，选出最优价值安全漏洞，奖励300元。</w:t>
      </w:r>
    </w:p>
    <w:p w14:paraId="3E2A1098"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type="lines" w:linePitch="387" w:charSpace="0"/>
        </w:sectPr>
      </w:pPr>
    </w:p>
    <w:p w14:paraId="6423EAF5">
      <w:pPr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drawing>
          <wp:inline distT="0" distB="0" distL="114300" distR="114300">
            <wp:extent cx="7305675" cy="5143500"/>
            <wp:effectExtent l="0" t="0" r="9525" b="0"/>
            <wp:docPr id="2" name="图片 2" descr="校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F38D3E"/>
    <w:multiLevelType w:val="singleLevel"/>
    <w:tmpl w:val="34F38D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  <w:sz w:val="18"/>
        <w:szCs w:val="18"/>
      </w:rPr>
    </w:lvl>
  </w:abstractNum>
  <w:abstractNum w:abstractNumId="1">
    <w:nsid w:val="3BD391F7"/>
    <w:multiLevelType w:val="multilevel"/>
    <w:tmpl w:val="3BD391F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zOWNiZDA0ODVmMGNkM2Q0MjBiODYyNWViNTM5ZTQifQ=="/>
  </w:docVars>
  <w:rsids>
    <w:rsidRoot w:val="1AA24D9F"/>
    <w:rsid w:val="07011CC2"/>
    <w:rsid w:val="07644792"/>
    <w:rsid w:val="09284798"/>
    <w:rsid w:val="0E79794F"/>
    <w:rsid w:val="0F2B6FD9"/>
    <w:rsid w:val="183C240D"/>
    <w:rsid w:val="18C75094"/>
    <w:rsid w:val="1AA24D9F"/>
    <w:rsid w:val="21004058"/>
    <w:rsid w:val="26AA5290"/>
    <w:rsid w:val="28DA2E89"/>
    <w:rsid w:val="2A4254F9"/>
    <w:rsid w:val="2B492F35"/>
    <w:rsid w:val="2D1F32F4"/>
    <w:rsid w:val="323B4D81"/>
    <w:rsid w:val="34B70380"/>
    <w:rsid w:val="3AE174A3"/>
    <w:rsid w:val="3DCA76DE"/>
    <w:rsid w:val="43446334"/>
    <w:rsid w:val="44A84E71"/>
    <w:rsid w:val="477DCE1E"/>
    <w:rsid w:val="512F2A1E"/>
    <w:rsid w:val="573E1E21"/>
    <w:rsid w:val="57D94A9A"/>
    <w:rsid w:val="5B487E91"/>
    <w:rsid w:val="5CF9550F"/>
    <w:rsid w:val="5EFEBDE8"/>
    <w:rsid w:val="68CA2609"/>
    <w:rsid w:val="68CC1AED"/>
    <w:rsid w:val="69BB0F42"/>
    <w:rsid w:val="6A035181"/>
    <w:rsid w:val="6A637494"/>
    <w:rsid w:val="6BCF62E6"/>
    <w:rsid w:val="6CD3A16D"/>
    <w:rsid w:val="6D535020"/>
    <w:rsid w:val="6E2B1D9B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505</Words>
  <Characters>561</Characters>
  <Lines>0</Lines>
  <Paragraphs>0</Paragraphs>
  <TotalTime>22</TotalTime>
  <ScaleCrop>false</ScaleCrop>
  <LinksUpToDate>false</LinksUpToDate>
  <CharactersWithSpaces>561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11955</dc:creator>
  <cp:lastModifiedBy>付俊松</cp:lastModifiedBy>
  <dcterms:modified xsi:type="dcterms:W3CDTF">2024-09-12T03:56:44Z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E82776066ED64CA4AC3D25F543ECAF5A_12</vt:lpwstr>
  </property>
</Properties>
</file>